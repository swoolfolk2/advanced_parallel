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alias w:val="Project Based Learning:"/>
        <w:tag w:val="Project Based Learning:"/>
        <w:id w:val="1774592350"/>
        <w:placeholder>
          <w:docPart w:val="D35A4314F0B34355958CCEA6544D7742"/>
        </w:placeholder>
        <w:temporary/>
        <w:showingPlcHdr/>
        <w15:appearance w15:val="hidden"/>
      </w:sdtPr>
      <w:sdtEndPr/>
      <w:sdtContent>
        <w:p w14:paraId="5F06DF70" w14:textId="77777777" w:rsidR="00076856" w:rsidRPr="00874AA1" w:rsidRDefault="00874AA1" w:rsidP="00874AA1">
          <w:pPr>
            <w:pStyle w:val="Title"/>
          </w:pPr>
          <w:r w:rsidRPr="00874AA1">
            <w:t>Project Based Learning:</w:t>
          </w:r>
        </w:p>
      </w:sdtContent>
    </w:sdt>
    <w:p w14:paraId="25B6B0D8" w14:textId="65C84C16" w:rsidR="00076856" w:rsidRPr="005F3761" w:rsidRDefault="005F3761" w:rsidP="00874AA1">
      <w:pPr>
        <w:pStyle w:val="Title"/>
        <w:rPr>
          <w:u w:val="single"/>
        </w:rPr>
      </w:pPr>
      <w:r w:rsidRPr="005F3761">
        <w:rPr>
          <w:u w:val="single"/>
        </w:rPr>
        <w:t>Mom case</w:t>
      </w:r>
    </w:p>
    <w:p w14:paraId="6CAB0A2F" w14:textId="77777777" w:rsidR="00563FE4" w:rsidRPr="00874AA1" w:rsidRDefault="00BD11D8" w:rsidP="00874AA1">
      <w:pPr>
        <w:pStyle w:val="Heading1"/>
      </w:pPr>
      <w:sdt>
        <w:sdtPr>
          <w:alias w:val="Project Overview:"/>
          <w:tag w:val="Project Overview:"/>
          <w:id w:val="-231312045"/>
          <w:placeholder>
            <w:docPart w:val="3D258B580D77490A80391D5FBCBDFB1B"/>
          </w:placeholder>
          <w:temporary/>
          <w:showingPlcHdr/>
          <w15:appearance w15:val="hidden"/>
        </w:sdtPr>
        <w:sdtEndPr/>
        <w:sdtContent>
          <w:r w:rsidR="00874AA1" w:rsidRPr="00874AA1">
            <w:t>Project Overview:</w:t>
          </w:r>
        </w:sdtContent>
      </w:sdt>
    </w:p>
    <w:p w14:paraId="78B2A45B" w14:textId="0E12D8B1" w:rsidR="00563FE4" w:rsidRDefault="00BD11D8" w:rsidP="00874AA1">
      <w:sdt>
        <w:sdtPr>
          <w:alias w:val="Describe the project here. What will students do?  What will students learn? How will students present their project?:"/>
          <w:tag w:val="Describe the project here. What will students do?  What will students learn? How will students present their project?:"/>
          <w:id w:val="-1793049053"/>
          <w:placeholder>
            <w:docPart w:val="4E47D67952EC412391D324A2E0394C20"/>
          </w:placeholder>
          <w:temporary/>
          <w:showingPlcHdr/>
          <w15:appearance w15:val="hidden"/>
        </w:sdtPr>
        <w:sdtEndPr/>
        <w:sdtContent>
          <w:r w:rsidR="00874AA1" w:rsidRPr="00874AA1">
            <w:t>Describe the project here. What will students do?  What will students learn? How will students present their project?</w:t>
          </w:r>
        </w:sdtContent>
      </w:sdt>
    </w:p>
    <w:p w14:paraId="1EA2C178" w14:textId="0098BCFD" w:rsidR="00DB2D59" w:rsidRPr="00DB2D59" w:rsidRDefault="00DB2D59" w:rsidP="00874AA1">
      <w:r w:rsidRPr="00DB2D59">
        <w:t xml:space="preserve">The student will develop, individually, a program that meets the centralized requirements of an entity, Mom, which will allow </w:t>
      </w:r>
      <w:r>
        <w:t>you</w:t>
      </w:r>
      <w:r w:rsidRPr="00DB2D59">
        <w:t xml:space="preserve"> to remember its analysis, design and implementation concurrently. The solution must be uploaded in Moodle, along with a report of its preparation, in addition to a </w:t>
      </w:r>
      <w:r>
        <w:t xml:space="preserve">random </w:t>
      </w:r>
      <w:r w:rsidRPr="00DB2D59">
        <w:t>presentation of 3 people in class time.</w:t>
      </w:r>
    </w:p>
    <w:p w14:paraId="3830A351" w14:textId="77777777" w:rsidR="00DB2D59" w:rsidRPr="00DB2D59" w:rsidRDefault="00DB2D59" w:rsidP="00874AA1"/>
    <w:p w14:paraId="78583DDA" w14:textId="77777777" w:rsidR="00563FE4" w:rsidRPr="00874AA1" w:rsidRDefault="00BD11D8" w:rsidP="00874AA1">
      <w:pPr>
        <w:pStyle w:val="Heading1"/>
      </w:pPr>
      <w:sdt>
        <w:sdtPr>
          <w:alias w:val="Standards:"/>
          <w:tag w:val="Standards:"/>
          <w:id w:val="442805168"/>
          <w:placeholder>
            <w:docPart w:val="26D92687A84C44EABDACA22F98658FA1"/>
          </w:placeholder>
          <w:temporary/>
          <w:showingPlcHdr/>
          <w15:appearance w15:val="hidden"/>
        </w:sdtPr>
        <w:sdtEndPr/>
        <w:sdtContent>
          <w:r w:rsidR="00874AA1" w:rsidRPr="00874AA1">
            <w:t>Standards:</w:t>
          </w:r>
        </w:sdtContent>
      </w:sdt>
    </w:p>
    <w:p w14:paraId="4091F60D" w14:textId="280495C1" w:rsidR="00DB2D59" w:rsidRDefault="00DB2D59" w:rsidP="00DB2D59">
      <w:pPr>
        <w:pStyle w:val="ListBullet"/>
      </w:pPr>
      <w:r>
        <w:t>Application of the following concepts:</w:t>
      </w:r>
    </w:p>
    <w:p w14:paraId="2A2D5437" w14:textId="77777777" w:rsidR="00DB2D59" w:rsidRDefault="00DB2D59" w:rsidP="00DB2D59">
      <w:pPr>
        <w:pStyle w:val="ListBullet"/>
        <w:numPr>
          <w:ilvl w:val="0"/>
          <w:numId w:val="0"/>
        </w:numPr>
        <w:ind w:left="360"/>
      </w:pPr>
      <w:r>
        <w:t>Multiprocessing, differences between processes vs threads, process identifier, life cycle of a process, stop the execution of a process, resume and terminate the execution of a process.</w:t>
      </w:r>
    </w:p>
    <w:p w14:paraId="1ADFAEF7" w14:textId="0AB05804" w:rsidR="00DB2D59" w:rsidRDefault="00DB2D59" w:rsidP="00DB2D59">
      <w:pPr>
        <w:pStyle w:val="ListBullet"/>
      </w:pPr>
      <w:r>
        <w:t>Mutual exclusion techniques</w:t>
      </w:r>
    </w:p>
    <w:p w14:paraId="6DF08A14" w14:textId="77777777" w:rsidR="00DB2D59" w:rsidRPr="00874AA1" w:rsidRDefault="00DB2D59" w:rsidP="00DB2D59">
      <w:pPr>
        <w:pStyle w:val="ListBullet"/>
        <w:numPr>
          <w:ilvl w:val="0"/>
          <w:numId w:val="0"/>
        </w:numPr>
        <w:ind w:left="360" w:hanging="360"/>
      </w:pPr>
    </w:p>
    <w:p w14:paraId="695503D5" w14:textId="74D95D49" w:rsidR="00563FE4" w:rsidRPr="00874AA1" w:rsidRDefault="00BD11D8" w:rsidP="00874AA1">
      <w:pPr>
        <w:pStyle w:val="Heading1"/>
      </w:pPr>
      <w:sdt>
        <w:sdtPr>
          <w:alias w:val="Objectives:"/>
          <w:tag w:val="Objectives:"/>
          <w:id w:val="-63415929"/>
          <w:placeholder>
            <w:docPart w:val="9E9C2B7BFAE24D1D85965D967B307C7B"/>
          </w:placeholder>
          <w:temporary/>
          <w:showingPlcHdr/>
          <w15:appearance w15:val="hidden"/>
        </w:sdtPr>
        <w:sdtEndPr/>
        <w:sdtContent>
          <w:r w:rsidR="00874AA1" w:rsidRPr="00874AA1">
            <w:t>Objectives:</w:t>
          </w:r>
        </w:sdtContent>
      </w:sdt>
    </w:p>
    <w:p w14:paraId="11C19143" w14:textId="77777777" w:rsidR="006B26CA" w:rsidRPr="006B26CA" w:rsidRDefault="006B26CA" w:rsidP="006B26CA">
      <w:pPr>
        <w:pStyle w:val="ListBullet"/>
        <w:numPr>
          <w:ilvl w:val="0"/>
          <w:numId w:val="0"/>
        </w:numPr>
      </w:pPr>
      <w:r w:rsidRPr="006B26CA">
        <w:t>The mother, as a centralized entity, will administer:</w:t>
      </w:r>
    </w:p>
    <w:p w14:paraId="49EE7D2C" w14:textId="69247D1E" w:rsidR="006B26CA" w:rsidRPr="006B26CA" w:rsidRDefault="006B26CA" w:rsidP="006B26CA">
      <w:pPr>
        <w:pStyle w:val="ListBullet"/>
        <w:ind w:left="720"/>
        <w:rPr>
          <w:lang w:val="es-419"/>
        </w:rPr>
      </w:pPr>
      <w:proofErr w:type="spellStart"/>
      <w:r w:rsidRPr="006B26CA">
        <w:rPr>
          <w:lang w:val="es-419"/>
        </w:rPr>
        <w:t>Washer</w:t>
      </w:r>
      <w:proofErr w:type="spellEnd"/>
    </w:p>
    <w:p w14:paraId="5D44E5E9" w14:textId="459A7424" w:rsidR="006B26CA" w:rsidRPr="006B26CA" w:rsidRDefault="006B26CA" w:rsidP="006B26CA">
      <w:pPr>
        <w:pStyle w:val="ListBullet"/>
        <w:numPr>
          <w:ilvl w:val="0"/>
          <w:numId w:val="6"/>
        </w:numPr>
        <w:rPr>
          <w:lang w:val="es-419"/>
        </w:rPr>
      </w:pPr>
      <w:proofErr w:type="spellStart"/>
      <w:r w:rsidRPr="006B26CA">
        <w:rPr>
          <w:lang w:val="es-419"/>
        </w:rPr>
        <w:t>Washing</w:t>
      </w:r>
      <w:proofErr w:type="spellEnd"/>
      <w:r w:rsidRPr="006B26CA">
        <w:rPr>
          <w:lang w:val="es-419"/>
        </w:rPr>
        <w:t xml:space="preserve"> </w:t>
      </w:r>
      <w:proofErr w:type="spellStart"/>
      <w:r w:rsidRPr="006B26CA">
        <w:rPr>
          <w:lang w:val="es-419"/>
        </w:rPr>
        <w:t>cycles</w:t>
      </w:r>
      <w:proofErr w:type="spellEnd"/>
      <w:r w:rsidRPr="006B26CA">
        <w:rPr>
          <w:lang w:val="es-419"/>
        </w:rPr>
        <w:t xml:space="preserve"> (</w:t>
      </w:r>
      <w:proofErr w:type="spellStart"/>
      <w:r w:rsidRPr="006B26CA">
        <w:rPr>
          <w:lang w:val="es-419"/>
        </w:rPr>
        <w:t>soft</w:t>
      </w:r>
      <w:proofErr w:type="spellEnd"/>
      <w:r w:rsidRPr="006B26CA">
        <w:rPr>
          <w:lang w:val="es-419"/>
        </w:rPr>
        <w:t xml:space="preserve">, </w:t>
      </w:r>
      <w:proofErr w:type="spellStart"/>
      <w:r w:rsidRPr="006B26CA">
        <w:rPr>
          <w:lang w:val="es-419"/>
        </w:rPr>
        <w:t>hard</w:t>
      </w:r>
      <w:proofErr w:type="spellEnd"/>
      <w:r w:rsidRPr="006B26CA">
        <w:rPr>
          <w:lang w:val="es-419"/>
        </w:rPr>
        <w:t>).</w:t>
      </w:r>
    </w:p>
    <w:p w14:paraId="37350F2F" w14:textId="601BA0F9" w:rsidR="006B26CA" w:rsidRPr="006B26CA" w:rsidRDefault="006B26CA" w:rsidP="006B26CA">
      <w:pPr>
        <w:pStyle w:val="ListBullet"/>
        <w:numPr>
          <w:ilvl w:val="0"/>
          <w:numId w:val="6"/>
        </w:numPr>
      </w:pPr>
      <w:r w:rsidRPr="006B26CA">
        <w:t>Load (little-medium-a lot)</w:t>
      </w:r>
    </w:p>
    <w:p w14:paraId="09945B5D" w14:textId="2351AE88" w:rsidR="006B26CA" w:rsidRPr="006B26CA" w:rsidRDefault="006B26CA" w:rsidP="006B26CA">
      <w:pPr>
        <w:pStyle w:val="ListBullet"/>
        <w:numPr>
          <w:ilvl w:val="0"/>
          <w:numId w:val="6"/>
        </w:numPr>
      </w:pPr>
      <w:r w:rsidRPr="006B26CA">
        <w:t>The mother enters the clothes to start</w:t>
      </w:r>
      <w:r>
        <w:t>,</w:t>
      </w:r>
      <w:r w:rsidRPr="006B26CA">
        <w:t xml:space="preserve"> and removes them when they are washed.</w:t>
      </w:r>
    </w:p>
    <w:p w14:paraId="1B81B7BC" w14:textId="157F4746" w:rsidR="006B26CA" w:rsidRPr="006B26CA" w:rsidRDefault="006B26CA" w:rsidP="006B26CA">
      <w:pPr>
        <w:pStyle w:val="ListBullet"/>
        <w:ind w:left="720"/>
        <w:rPr>
          <w:lang w:val="es-419"/>
        </w:rPr>
      </w:pPr>
      <w:r w:rsidRPr="006B26CA">
        <w:rPr>
          <w:lang w:val="es-419"/>
        </w:rPr>
        <w:t>Child</w:t>
      </w:r>
    </w:p>
    <w:p w14:paraId="5A725C92" w14:textId="062BBC60" w:rsidR="006B26CA" w:rsidRPr="006B26CA" w:rsidRDefault="006B26CA" w:rsidP="006B26CA">
      <w:pPr>
        <w:pStyle w:val="ListBullet"/>
        <w:numPr>
          <w:ilvl w:val="0"/>
          <w:numId w:val="7"/>
        </w:numPr>
      </w:pPr>
      <w:r w:rsidRPr="006B26CA">
        <w:t>Heeds mom's instructions (go to the store, sit down to eat).</w:t>
      </w:r>
    </w:p>
    <w:p w14:paraId="70562C7F" w14:textId="60D6372A" w:rsidR="006B26CA" w:rsidRDefault="006B26CA" w:rsidP="006B26CA">
      <w:pPr>
        <w:pStyle w:val="ListBullet"/>
        <w:numPr>
          <w:ilvl w:val="0"/>
          <w:numId w:val="7"/>
        </w:numPr>
      </w:pPr>
      <w:r w:rsidRPr="006B26CA">
        <w:t>Receive and give money to mom (change)</w:t>
      </w:r>
    </w:p>
    <w:p w14:paraId="34F5EDB6" w14:textId="04572254" w:rsidR="006B26CA" w:rsidRPr="006B26CA" w:rsidRDefault="006B26CA" w:rsidP="006B26CA">
      <w:pPr>
        <w:pStyle w:val="ListBullet"/>
        <w:ind w:left="720"/>
        <w:rPr>
          <w:lang w:val="es-419"/>
        </w:rPr>
      </w:pPr>
      <w:proofErr w:type="spellStart"/>
      <w:r w:rsidRPr="006B26CA">
        <w:rPr>
          <w:lang w:val="es-419"/>
        </w:rPr>
        <w:t>Stove</w:t>
      </w:r>
      <w:proofErr w:type="spellEnd"/>
    </w:p>
    <w:p w14:paraId="59AD3668" w14:textId="1AE1A380" w:rsidR="006B26CA" w:rsidRPr="006B26CA" w:rsidRDefault="006B26CA" w:rsidP="006B26CA">
      <w:pPr>
        <w:pStyle w:val="ListBullet"/>
        <w:numPr>
          <w:ilvl w:val="0"/>
          <w:numId w:val="8"/>
        </w:numPr>
      </w:pPr>
      <w:r w:rsidRPr="006B26CA">
        <w:t>Burner intensity (low / high fire)</w:t>
      </w:r>
    </w:p>
    <w:p w14:paraId="650D2512" w14:textId="6947AB8F" w:rsidR="006B26CA" w:rsidRPr="006B26CA" w:rsidRDefault="006B26CA" w:rsidP="006B26CA">
      <w:pPr>
        <w:pStyle w:val="ListBullet"/>
        <w:numPr>
          <w:ilvl w:val="0"/>
          <w:numId w:val="8"/>
        </w:numPr>
      </w:pPr>
      <w:r w:rsidRPr="006B26CA">
        <w:t xml:space="preserve">That the stove has a </w:t>
      </w:r>
      <w:r w:rsidR="00BD1A72" w:rsidRPr="00BD1A72">
        <w:t>cooking pot</w:t>
      </w:r>
      <w:r w:rsidR="00BD1A72" w:rsidRPr="00BD1A72">
        <w:t xml:space="preserve"> </w:t>
      </w:r>
      <w:r w:rsidR="00BD1A72">
        <w:t>with</w:t>
      </w:r>
      <w:r w:rsidRPr="006B26CA">
        <w:t xml:space="preserve"> food (the son hands over)</w:t>
      </w:r>
    </w:p>
    <w:p w14:paraId="445415F4" w14:textId="24D4F87F" w:rsidR="006B26CA" w:rsidRPr="006B26CA" w:rsidRDefault="006B26CA" w:rsidP="006B26CA">
      <w:pPr>
        <w:pStyle w:val="ListBullet"/>
        <w:numPr>
          <w:ilvl w:val="0"/>
          <w:numId w:val="8"/>
        </w:numPr>
      </w:pPr>
      <w:r w:rsidRPr="006B26CA">
        <w:t xml:space="preserve">Establishment of cooking time for the elements of the </w:t>
      </w:r>
      <w:r w:rsidR="00BD1A72" w:rsidRPr="00BD1A72">
        <w:t>cooking pot</w:t>
      </w:r>
      <w:r w:rsidRPr="006B26CA">
        <w:t>.</w:t>
      </w:r>
    </w:p>
    <w:p w14:paraId="68DB197D" w14:textId="77777777" w:rsidR="006B26CA" w:rsidRPr="006B26CA" w:rsidRDefault="006B26CA" w:rsidP="006B26CA">
      <w:pPr>
        <w:pStyle w:val="ListBullet"/>
        <w:ind w:left="720"/>
        <w:rPr>
          <w:lang w:val="es-419"/>
        </w:rPr>
      </w:pPr>
      <w:proofErr w:type="spellStart"/>
      <w:r w:rsidRPr="006B26CA">
        <w:rPr>
          <w:lang w:val="es-419"/>
        </w:rPr>
        <w:t>The</w:t>
      </w:r>
      <w:proofErr w:type="spellEnd"/>
      <w:r w:rsidRPr="006B26CA">
        <w:rPr>
          <w:lang w:val="es-419"/>
        </w:rPr>
        <w:t xml:space="preserve"> </w:t>
      </w:r>
      <w:proofErr w:type="spellStart"/>
      <w:r w:rsidRPr="006B26CA">
        <w:rPr>
          <w:lang w:val="es-419"/>
        </w:rPr>
        <w:t>program</w:t>
      </w:r>
      <w:proofErr w:type="spellEnd"/>
      <w:r w:rsidRPr="006B26CA">
        <w:rPr>
          <w:lang w:val="es-419"/>
        </w:rPr>
        <w:t xml:space="preserve"> </w:t>
      </w:r>
      <w:proofErr w:type="spellStart"/>
      <w:r w:rsidRPr="006B26CA">
        <w:rPr>
          <w:lang w:val="es-419"/>
        </w:rPr>
        <w:t>will</w:t>
      </w:r>
      <w:proofErr w:type="spellEnd"/>
      <w:r w:rsidRPr="006B26CA">
        <w:rPr>
          <w:lang w:val="es-419"/>
        </w:rPr>
        <w:t xml:space="preserve"> </w:t>
      </w:r>
      <w:proofErr w:type="spellStart"/>
      <w:r w:rsidRPr="006B26CA">
        <w:rPr>
          <w:lang w:val="es-419"/>
        </w:rPr>
        <w:t>end</w:t>
      </w:r>
      <w:proofErr w:type="spellEnd"/>
      <w:r w:rsidRPr="006B26CA">
        <w:rPr>
          <w:lang w:val="es-419"/>
        </w:rPr>
        <w:t xml:space="preserve"> </w:t>
      </w:r>
      <w:proofErr w:type="spellStart"/>
      <w:r w:rsidRPr="006B26CA">
        <w:rPr>
          <w:lang w:val="es-419"/>
        </w:rPr>
        <w:t>when</w:t>
      </w:r>
      <w:proofErr w:type="spellEnd"/>
    </w:p>
    <w:p w14:paraId="44A07766" w14:textId="77777777" w:rsidR="00BD1A72" w:rsidRDefault="006B26CA" w:rsidP="00BD1A72">
      <w:pPr>
        <w:pStyle w:val="ListBullet"/>
        <w:numPr>
          <w:ilvl w:val="0"/>
          <w:numId w:val="9"/>
        </w:numPr>
      </w:pPr>
      <w:r w:rsidRPr="006B26CA">
        <w:t>The mother takes the clothes out of the washing machine.</w:t>
      </w:r>
    </w:p>
    <w:p w14:paraId="215ABF36" w14:textId="44DBF05A" w:rsidR="006B26CA" w:rsidRPr="006B26CA" w:rsidRDefault="006B26CA" w:rsidP="00BD1A72">
      <w:pPr>
        <w:pStyle w:val="ListBullet"/>
        <w:numPr>
          <w:ilvl w:val="0"/>
          <w:numId w:val="9"/>
        </w:numPr>
      </w:pPr>
      <w:r w:rsidRPr="006B26CA">
        <w:t>The child sits down to eat.</w:t>
      </w:r>
    </w:p>
    <w:p w14:paraId="1FE36D9D" w14:textId="77777777" w:rsidR="00DB2D59" w:rsidRPr="00537DE2" w:rsidRDefault="00DB2D59" w:rsidP="00DB2D59">
      <w:pPr>
        <w:pStyle w:val="ListBullet"/>
        <w:numPr>
          <w:ilvl w:val="0"/>
          <w:numId w:val="0"/>
        </w:numPr>
        <w:ind w:left="360" w:hanging="360"/>
        <w:rPr>
          <w:lang w:val="es-419"/>
        </w:rPr>
      </w:pPr>
    </w:p>
    <w:p w14:paraId="4DEABBC1" w14:textId="7F9B4DFE" w:rsidR="00563FE4" w:rsidRPr="00874AA1" w:rsidRDefault="00BD11D8" w:rsidP="00874AA1">
      <w:pPr>
        <w:pStyle w:val="Heading1"/>
      </w:pPr>
      <w:sdt>
        <w:sdtPr>
          <w:alias w:val="Requirements/Task(s):"/>
          <w:tag w:val="Requirements/Task(s):"/>
          <w:id w:val="1725405758"/>
          <w:placeholder>
            <w:docPart w:val="F9C14AF2A6AB484DB04BCF3322BF793E"/>
          </w:placeholder>
          <w:temporary/>
          <w:showingPlcHdr/>
          <w15:appearance w15:val="hidden"/>
        </w:sdtPr>
        <w:sdtEndPr/>
        <w:sdtContent>
          <w:r w:rsidR="00874AA1" w:rsidRPr="00874AA1">
            <w:t>Requirements/Task(s):</w:t>
          </w:r>
        </w:sdtContent>
      </w:sdt>
    </w:p>
    <w:p w14:paraId="7735485B" w14:textId="48045C86" w:rsidR="00297C5C" w:rsidRDefault="00297C5C" w:rsidP="00874AA1">
      <w:pPr>
        <w:pStyle w:val="Normal-Indented"/>
      </w:pPr>
    </w:p>
    <w:p w14:paraId="0F3B77C8" w14:textId="6C975ED3" w:rsidR="00297C5C" w:rsidRDefault="00297C5C" w:rsidP="002320CD">
      <w:pPr>
        <w:pStyle w:val="Normal-Indented"/>
        <w:jc w:val="center"/>
      </w:pPr>
      <w:r>
        <w:rPr>
          <w:noProof/>
        </w:rPr>
        <w:lastRenderedPageBreak/>
        <w:drawing>
          <wp:inline distT="0" distB="0" distL="0" distR="0" wp14:anchorId="068764A0" wp14:editId="6685320C">
            <wp:extent cx="3354959" cy="19646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2174" cy="1980538"/>
                    </a:xfrm>
                    <a:prstGeom prst="rect">
                      <a:avLst/>
                    </a:prstGeom>
                    <a:noFill/>
                    <a:ln>
                      <a:noFill/>
                    </a:ln>
                  </pic:spPr>
                </pic:pic>
              </a:graphicData>
            </a:graphic>
          </wp:inline>
        </w:drawing>
      </w:r>
    </w:p>
    <w:p w14:paraId="766360FA" w14:textId="77777777" w:rsidR="00297C5C" w:rsidRDefault="00297C5C" w:rsidP="00874AA1">
      <w:pPr>
        <w:pStyle w:val="Normal-Indented"/>
      </w:pPr>
    </w:p>
    <w:p w14:paraId="6827BEA3" w14:textId="77777777" w:rsidR="00297C5C" w:rsidRDefault="00297C5C" w:rsidP="00874AA1">
      <w:pPr>
        <w:pStyle w:val="Normal-Indented"/>
      </w:pPr>
    </w:p>
    <w:p w14:paraId="635E2412" w14:textId="77777777" w:rsidR="00297C5C" w:rsidRDefault="00297C5C" w:rsidP="00874AA1">
      <w:pPr>
        <w:pStyle w:val="Normal-Indented"/>
      </w:pPr>
    </w:p>
    <w:p w14:paraId="2EB09B0C" w14:textId="77777777" w:rsidR="00297C5C" w:rsidRDefault="00297C5C" w:rsidP="00874AA1">
      <w:pPr>
        <w:pStyle w:val="Normal-Indented"/>
      </w:pPr>
    </w:p>
    <w:p w14:paraId="4131B51A" w14:textId="2524065E" w:rsidR="001E3ADA" w:rsidRDefault="009B7A88" w:rsidP="00874AA1">
      <w:pPr>
        <w:pStyle w:val="Normal-Indented"/>
      </w:pPr>
      <w:r>
        <w:t>Task 1</w:t>
      </w:r>
    </w:p>
    <w:p w14:paraId="5588E2A9" w14:textId="77777777" w:rsidR="002320CD" w:rsidRPr="002320CD" w:rsidRDefault="002320CD" w:rsidP="002320CD">
      <w:pPr>
        <w:pStyle w:val="Normal-Indented"/>
      </w:pPr>
      <w:r w:rsidRPr="002320CD">
        <w:t>Establishment of initial values of the entities, washing machine, stove and son. Running the program will return the results only with these conditions.</w:t>
      </w:r>
    </w:p>
    <w:p w14:paraId="63CE2D73" w14:textId="77777777" w:rsidR="002320CD" w:rsidRDefault="002320CD" w:rsidP="002320CD">
      <w:pPr>
        <w:pStyle w:val="Normal-Indented"/>
      </w:pPr>
      <w:r w:rsidRPr="002320CD">
        <w:t>Initial values will be entered via a graphical display.</w:t>
      </w:r>
    </w:p>
    <w:p w14:paraId="2AFD860E" w14:textId="2B2FCCBD" w:rsidR="00481FAD" w:rsidRDefault="00BD11D8" w:rsidP="002320CD">
      <w:pPr>
        <w:pStyle w:val="Normal-Indented"/>
      </w:pPr>
      <w:sdt>
        <w:sdtPr>
          <w:alias w:val="Task 2:"/>
          <w:tag w:val="Task 2:"/>
          <w:id w:val="1043787686"/>
          <w:placeholder>
            <w:docPart w:val="EDBE6AC1075F4109BBC851E615F71434"/>
          </w:placeholder>
          <w:temporary/>
          <w:showingPlcHdr/>
          <w15:appearance w15:val="hidden"/>
        </w:sdtPr>
        <w:sdtEndPr/>
        <w:sdtContent>
          <w:r w:rsidR="00874AA1" w:rsidRPr="00874AA1">
            <w:t>Task 2</w:t>
          </w:r>
        </w:sdtContent>
      </w:sdt>
    </w:p>
    <w:p w14:paraId="201D24FD" w14:textId="77777777" w:rsidR="002320CD" w:rsidRPr="002320CD" w:rsidRDefault="002320CD" w:rsidP="002320CD">
      <w:pPr>
        <w:pStyle w:val="Normal-Indented"/>
      </w:pPr>
      <w:r w:rsidRPr="002320CD">
        <w:t>Variation on the stove, the food may be longer than the time necessary to cook, if the mother does not turn off the stove.</w:t>
      </w:r>
    </w:p>
    <w:p w14:paraId="5B0C983B" w14:textId="1920C6AB" w:rsidR="00563FE4" w:rsidRPr="002320CD" w:rsidRDefault="002320CD" w:rsidP="002320CD">
      <w:pPr>
        <w:pStyle w:val="Normal-Indented"/>
      </w:pPr>
      <w:r w:rsidRPr="002320CD">
        <w:t>When the food is ready, the mother must stop what she is doing to avoid burning herself.</w:t>
      </w:r>
    </w:p>
    <w:p w14:paraId="0D3904C6" w14:textId="77777777" w:rsidR="00563FE4" w:rsidRPr="00874AA1" w:rsidRDefault="00BD11D8" w:rsidP="00874AA1">
      <w:pPr>
        <w:pStyle w:val="Heading1"/>
      </w:pPr>
      <w:sdt>
        <w:sdtPr>
          <w:alias w:val="Record your notes/research here:"/>
          <w:tag w:val="Record your notes/research here:"/>
          <w:id w:val="260734761"/>
          <w:placeholder>
            <w:docPart w:val="994810798C3A4455B4040459673A151F"/>
          </w:placeholder>
          <w:temporary/>
          <w:showingPlcHdr/>
          <w15:appearance w15:val="hidden"/>
        </w:sdtPr>
        <w:sdtEndPr/>
        <w:sdtContent>
          <w:r w:rsidR="002F1EA7" w:rsidRPr="00874AA1">
            <w:t>Record your notes/research here:</w:t>
          </w:r>
        </w:sdtContent>
      </w:sdt>
    </w:p>
    <w:p w14:paraId="3F66CD1B" w14:textId="738776A5" w:rsidR="00981802" w:rsidRPr="00981802" w:rsidRDefault="00981802" w:rsidP="00874AA1">
      <w:r w:rsidRPr="00981802">
        <w:t>The student must document the creation of the threads, their life cycle, establishment of times, stops, notifications and synchronizations, as well as the reasons for their establishment in this way. To complement the information, review the corresponding assignment in Moodle (Project Based Learning: Mom case).</w:t>
      </w:r>
    </w:p>
    <w:p w14:paraId="3BE830B5" w14:textId="77777777" w:rsidR="00563FE4" w:rsidRPr="00874AA1" w:rsidRDefault="00BD11D8" w:rsidP="00874AA1">
      <w:pPr>
        <w:pStyle w:val="Heading1"/>
      </w:pPr>
      <w:sdt>
        <w:sdtPr>
          <w:alias w:val="Outline the steps/plan for your project:"/>
          <w:tag w:val="Outline the steps/plan for your project:"/>
          <w:id w:val="657958632"/>
          <w:placeholder>
            <w:docPart w:val="75ED9282756D4E129FB9D5BD9CE821DC"/>
          </w:placeholder>
          <w:temporary/>
          <w:showingPlcHdr/>
          <w15:appearance w15:val="hidden"/>
        </w:sdtPr>
        <w:sdtEndPr/>
        <w:sdtContent>
          <w:r w:rsidR="002F1EA7" w:rsidRPr="00874AA1">
            <w:t>Outline the steps/plan for your project:</w:t>
          </w:r>
        </w:sdtContent>
      </w:sdt>
    </w:p>
    <w:p w14:paraId="5ACECA8C" w14:textId="0D016DE6" w:rsidR="00981802" w:rsidRDefault="00981802" w:rsidP="00981802">
      <w:r>
        <w:t>The program must be modularized, in the future</w:t>
      </w:r>
      <w:r w:rsidR="00A153FE">
        <w:t>,</w:t>
      </w:r>
      <w:r>
        <w:t xml:space="preserve"> there will be modifications.</w:t>
      </w:r>
    </w:p>
    <w:p w14:paraId="75E886DE" w14:textId="4A3D44EF" w:rsidR="00981802" w:rsidRDefault="00981802" w:rsidP="00981802">
      <w:r>
        <w:t>It is important that if you need more information, you request it before starting to program, raise your requirements (Software requirements specification).</w:t>
      </w:r>
    </w:p>
    <w:sectPr w:rsidR="00981802" w:rsidSect="00874AA1">
      <w:pgSz w:w="12240" w:h="15840"/>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49D30E" w14:textId="77777777" w:rsidR="00BD11D8" w:rsidRDefault="00BD11D8" w:rsidP="00524988">
      <w:pPr>
        <w:spacing w:after="0" w:line="240" w:lineRule="auto"/>
      </w:pPr>
      <w:r>
        <w:separator/>
      </w:r>
    </w:p>
  </w:endnote>
  <w:endnote w:type="continuationSeparator" w:id="0">
    <w:p w14:paraId="00065047" w14:textId="77777777" w:rsidR="00BD11D8" w:rsidRDefault="00BD11D8"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3AF244" w14:textId="77777777" w:rsidR="00BD11D8" w:rsidRDefault="00BD11D8" w:rsidP="00524988">
      <w:pPr>
        <w:spacing w:after="0" w:line="240" w:lineRule="auto"/>
      </w:pPr>
      <w:r>
        <w:separator/>
      </w:r>
    </w:p>
  </w:footnote>
  <w:footnote w:type="continuationSeparator" w:id="0">
    <w:p w14:paraId="284CFA64" w14:textId="77777777" w:rsidR="00BD11D8" w:rsidRDefault="00BD11D8" w:rsidP="00524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AF669A"/>
    <w:multiLevelType w:val="hybridMultilevel"/>
    <w:tmpl w:val="F8AC98EA"/>
    <w:lvl w:ilvl="0" w:tplc="B950E074">
      <w:start w:val="1"/>
      <w:numFmt w:val="bullet"/>
      <w:lvlText w:val=""/>
      <w:lvlJc w:val="left"/>
      <w:pPr>
        <w:ind w:left="1080" w:hanging="360"/>
      </w:pPr>
      <w:rPr>
        <w:rFonts w:ascii="Wingdings 2" w:hAnsi="Wingdings 2"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3A72A1"/>
    <w:multiLevelType w:val="hybridMultilevel"/>
    <w:tmpl w:val="C9AC4F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3D4BFD"/>
    <w:multiLevelType w:val="hybridMultilevel"/>
    <w:tmpl w:val="F1C48750"/>
    <w:lvl w:ilvl="0" w:tplc="B950E074">
      <w:start w:val="1"/>
      <w:numFmt w:val="bullet"/>
      <w:lvlText w:val=""/>
      <w:lvlJc w:val="left"/>
      <w:pPr>
        <w:ind w:left="777"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5057BA"/>
    <w:multiLevelType w:val="hybridMultilevel"/>
    <w:tmpl w:val="63148DC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5597230"/>
    <w:multiLevelType w:val="hybridMultilevel"/>
    <w:tmpl w:val="E41ED60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
  </w:num>
  <w:num w:numId="4">
    <w:abstractNumId w:val="0"/>
  </w:num>
  <w:num w:numId="5">
    <w:abstractNumId w:val="4"/>
  </w:num>
  <w:num w:numId="6">
    <w:abstractNumId w:val="3"/>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61"/>
    <w:rsid w:val="00044941"/>
    <w:rsid w:val="00076856"/>
    <w:rsid w:val="00097C80"/>
    <w:rsid w:val="000B1998"/>
    <w:rsid w:val="00151A42"/>
    <w:rsid w:val="00154BD9"/>
    <w:rsid w:val="001E3ADA"/>
    <w:rsid w:val="002261A4"/>
    <w:rsid w:val="002320CD"/>
    <w:rsid w:val="00297C5C"/>
    <w:rsid w:val="002F1EA7"/>
    <w:rsid w:val="003169C1"/>
    <w:rsid w:val="00432A3E"/>
    <w:rsid w:val="00481FAD"/>
    <w:rsid w:val="00483FFD"/>
    <w:rsid w:val="005244D5"/>
    <w:rsid w:val="00524988"/>
    <w:rsid w:val="00537DE2"/>
    <w:rsid w:val="00563FE4"/>
    <w:rsid w:val="005733DE"/>
    <w:rsid w:val="00575138"/>
    <w:rsid w:val="00575C9D"/>
    <w:rsid w:val="005854E9"/>
    <w:rsid w:val="005F3761"/>
    <w:rsid w:val="00635D86"/>
    <w:rsid w:val="006915EC"/>
    <w:rsid w:val="006B26CA"/>
    <w:rsid w:val="00783197"/>
    <w:rsid w:val="00874AA1"/>
    <w:rsid w:val="00981802"/>
    <w:rsid w:val="009B7A88"/>
    <w:rsid w:val="00A153FE"/>
    <w:rsid w:val="00BD11D8"/>
    <w:rsid w:val="00BD1A72"/>
    <w:rsid w:val="00C36FDC"/>
    <w:rsid w:val="00DB2D59"/>
    <w:rsid w:val="00FA6F20"/>
    <w:rsid w:val="00FC7D12"/>
    <w:rsid w:val="4BDEC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F4F8AD"/>
  <w15:chartTrackingRefBased/>
  <w15:docId w15:val="{EB719876-D6DA-4546-B989-24F1E3D19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AA1"/>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contextualSpacing/>
    </w:pPr>
    <w:rPr>
      <w:sz w:val="22"/>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 w:type="paragraph" w:styleId="ListParagraph">
    <w:name w:val="List Paragraph"/>
    <w:basedOn w:val="Normal"/>
    <w:uiPriority w:val="34"/>
    <w:semiHidden/>
    <w:unhideWhenUsed/>
    <w:qFormat/>
    <w:rsid w:val="00FC7D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7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nc\AppData\Roaming\Microsoft\Templates\Project%20based%20learn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35A4314F0B34355958CCEA6544D7742"/>
        <w:category>
          <w:name w:val="General"/>
          <w:gallery w:val="placeholder"/>
        </w:category>
        <w:types>
          <w:type w:val="bbPlcHdr"/>
        </w:types>
        <w:behaviors>
          <w:behavior w:val="content"/>
        </w:behaviors>
        <w:guid w:val="{EC51528D-4AD8-4729-9140-52D72926234D}"/>
      </w:docPartPr>
      <w:docPartBody>
        <w:p w:rsidR="00000000" w:rsidRDefault="0042484E">
          <w:pPr>
            <w:pStyle w:val="D35A4314F0B34355958CCEA6544D7742"/>
          </w:pPr>
          <w:r w:rsidRPr="00874AA1">
            <w:t>Project Based Learning:</w:t>
          </w:r>
        </w:p>
      </w:docPartBody>
    </w:docPart>
    <w:docPart>
      <w:docPartPr>
        <w:name w:val="3D258B580D77490A80391D5FBCBDFB1B"/>
        <w:category>
          <w:name w:val="General"/>
          <w:gallery w:val="placeholder"/>
        </w:category>
        <w:types>
          <w:type w:val="bbPlcHdr"/>
        </w:types>
        <w:behaviors>
          <w:behavior w:val="content"/>
        </w:behaviors>
        <w:guid w:val="{ED52DDD6-08E9-43FC-B593-B94600A9B1C3}"/>
      </w:docPartPr>
      <w:docPartBody>
        <w:p w:rsidR="00000000" w:rsidRDefault="0042484E">
          <w:pPr>
            <w:pStyle w:val="3D258B580D77490A80391D5FBCBDFB1B"/>
          </w:pPr>
          <w:r w:rsidRPr="00874AA1">
            <w:t>Project Overview:</w:t>
          </w:r>
        </w:p>
      </w:docPartBody>
    </w:docPart>
    <w:docPart>
      <w:docPartPr>
        <w:name w:val="4E47D67952EC412391D324A2E0394C20"/>
        <w:category>
          <w:name w:val="General"/>
          <w:gallery w:val="placeholder"/>
        </w:category>
        <w:types>
          <w:type w:val="bbPlcHdr"/>
        </w:types>
        <w:behaviors>
          <w:behavior w:val="content"/>
        </w:behaviors>
        <w:guid w:val="{643ED6FA-29DD-481B-A018-A67A871B32BB}"/>
      </w:docPartPr>
      <w:docPartBody>
        <w:p w:rsidR="00000000" w:rsidRDefault="0042484E">
          <w:pPr>
            <w:pStyle w:val="4E47D67952EC412391D324A2E0394C20"/>
          </w:pPr>
          <w:r w:rsidRPr="00874AA1">
            <w:t>Describe the project here. What will students do?  What will students learn? How will students present their project?</w:t>
          </w:r>
        </w:p>
      </w:docPartBody>
    </w:docPart>
    <w:docPart>
      <w:docPartPr>
        <w:name w:val="26D92687A84C44EABDACA22F98658FA1"/>
        <w:category>
          <w:name w:val="General"/>
          <w:gallery w:val="placeholder"/>
        </w:category>
        <w:types>
          <w:type w:val="bbPlcHdr"/>
        </w:types>
        <w:behaviors>
          <w:behavior w:val="content"/>
        </w:behaviors>
        <w:guid w:val="{332E2991-ECFB-4ECC-9601-587F1D213851}"/>
      </w:docPartPr>
      <w:docPartBody>
        <w:p w:rsidR="00000000" w:rsidRDefault="0042484E">
          <w:pPr>
            <w:pStyle w:val="26D92687A84C44EABDACA22F98658FA1"/>
          </w:pPr>
          <w:r w:rsidRPr="00874AA1">
            <w:t>Standards:</w:t>
          </w:r>
        </w:p>
      </w:docPartBody>
    </w:docPart>
    <w:docPart>
      <w:docPartPr>
        <w:name w:val="9E9C2B7BFAE24D1D85965D967B307C7B"/>
        <w:category>
          <w:name w:val="General"/>
          <w:gallery w:val="placeholder"/>
        </w:category>
        <w:types>
          <w:type w:val="bbPlcHdr"/>
        </w:types>
        <w:behaviors>
          <w:behavior w:val="content"/>
        </w:behaviors>
        <w:guid w:val="{B7986E78-4314-4379-9944-18BADBB0610E}"/>
      </w:docPartPr>
      <w:docPartBody>
        <w:p w:rsidR="00000000" w:rsidRDefault="0042484E">
          <w:pPr>
            <w:pStyle w:val="9E9C2B7BFAE24D1D85965D967B307C7B"/>
          </w:pPr>
          <w:r w:rsidRPr="00874AA1">
            <w:t>Objectives:</w:t>
          </w:r>
        </w:p>
      </w:docPartBody>
    </w:docPart>
    <w:docPart>
      <w:docPartPr>
        <w:name w:val="F9C14AF2A6AB484DB04BCF3322BF793E"/>
        <w:category>
          <w:name w:val="General"/>
          <w:gallery w:val="placeholder"/>
        </w:category>
        <w:types>
          <w:type w:val="bbPlcHdr"/>
        </w:types>
        <w:behaviors>
          <w:behavior w:val="content"/>
        </w:behaviors>
        <w:guid w:val="{3BAFA1AF-D600-4226-9A0C-2B5D2FDE8C22}"/>
      </w:docPartPr>
      <w:docPartBody>
        <w:p w:rsidR="00000000" w:rsidRDefault="0042484E">
          <w:pPr>
            <w:pStyle w:val="F9C14AF2A6AB484DB04BCF3322BF793E"/>
          </w:pPr>
          <w:r w:rsidRPr="00874AA1">
            <w:t>Requirements/Task(s):</w:t>
          </w:r>
        </w:p>
      </w:docPartBody>
    </w:docPart>
    <w:docPart>
      <w:docPartPr>
        <w:name w:val="EDBE6AC1075F4109BBC851E615F71434"/>
        <w:category>
          <w:name w:val="General"/>
          <w:gallery w:val="placeholder"/>
        </w:category>
        <w:types>
          <w:type w:val="bbPlcHdr"/>
        </w:types>
        <w:behaviors>
          <w:behavior w:val="content"/>
        </w:behaviors>
        <w:guid w:val="{ABE191DD-BDE2-461B-B1C7-5555F5F9742E}"/>
      </w:docPartPr>
      <w:docPartBody>
        <w:p w:rsidR="00000000" w:rsidRDefault="0042484E">
          <w:pPr>
            <w:pStyle w:val="EDBE6AC1075F4109BBC851E615F71434"/>
          </w:pPr>
          <w:r w:rsidRPr="00874AA1">
            <w:t>Task 2</w:t>
          </w:r>
        </w:p>
      </w:docPartBody>
    </w:docPart>
    <w:docPart>
      <w:docPartPr>
        <w:name w:val="994810798C3A4455B4040459673A151F"/>
        <w:category>
          <w:name w:val="General"/>
          <w:gallery w:val="placeholder"/>
        </w:category>
        <w:types>
          <w:type w:val="bbPlcHdr"/>
        </w:types>
        <w:behaviors>
          <w:behavior w:val="content"/>
        </w:behaviors>
        <w:guid w:val="{C8E22E4A-6502-449F-A06D-B002E6F597DB}"/>
      </w:docPartPr>
      <w:docPartBody>
        <w:p w:rsidR="00000000" w:rsidRDefault="0042484E">
          <w:pPr>
            <w:pStyle w:val="994810798C3A4455B4040459673A151F"/>
          </w:pPr>
          <w:r w:rsidRPr="00874AA1">
            <w:t>Record your notes/research here:</w:t>
          </w:r>
        </w:p>
      </w:docPartBody>
    </w:docPart>
    <w:docPart>
      <w:docPartPr>
        <w:name w:val="75ED9282756D4E129FB9D5BD9CE821DC"/>
        <w:category>
          <w:name w:val="General"/>
          <w:gallery w:val="placeholder"/>
        </w:category>
        <w:types>
          <w:type w:val="bbPlcHdr"/>
        </w:types>
        <w:behaviors>
          <w:behavior w:val="content"/>
        </w:behaviors>
        <w:guid w:val="{EE863A32-58F9-4894-A45B-21C3D570F280}"/>
      </w:docPartPr>
      <w:docPartBody>
        <w:p w:rsidR="00000000" w:rsidRDefault="0042484E">
          <w:pPr>
            <w:pStyle w:val="75ED9282756D4E129FB9D5BD9CE821DC"/>
          </w:pPr>
          <w:r w:rsidRPr="00874AA1">
            <w:t>Outline the steps/plan for your project: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84E"/>
    <w:rsid w:val="00424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5A4314F0B34355958CCEA6544D7742">
    <w:name w:val="D35A4314F0B34355958CCEA6544D7742"/>
  </w:style>
  <w:style w:type="paragraph" w:customStyle="1" w:styleId="C75022C454F04961AD47F5FE3AF96282">
    <w:name w:val="C75022C454F04961AD47F5FE3AF96282"/>
  </w:style>
  <w:style w:type="paragraph" w:customStyle="1" w:styleId="3D258B580D77490A80391D5FBCBDFB1B">
    <w:name w:val="3D258B580D77490A80391D5FBCBDFB1B"/>
  </w:style>
  <w:style w:type="paragraph" w:customStyle="1" w:styleId="4E47D67952EC412391D324A2E0394C20">
    <w:name w:val="4E47D67952EC412391D324A2E0394C20"/>
  </w:style>
  <w:style w:type="paragraph" w:customStyle="1" w:styleId="26D92687A84C44EABDACA22F98658FA1">
    <w:name w:val="26D92687A84C44EABDACA22F98658FA1"/>
  </w:style>
  <w:style w:type="paragraph" w:customStyle="1" w:styleId="120F0CEEA717483D82FE97AD36CC8D19">
    <w:name w:val="120F0CEEA717483D82FE97AD36CC8D19"/>
  </w:style>
  <w:style w:type="paragraph" w:customStyle="1" w:styleId="05F927E154D9449782043892143694ED">
    <w:name w:val="05F927E154D9449782043892143694ED"/>
  </w:style>
  <w:style w:type="paragraph" w:customStyle="1" w:styleId="FDE542D3FD024CFE926A02945C04340A">
    <w:name w:val="FDE542D3FD024CFE926A02945C04340A"/>
  </w:style>
  <w:style w:type="paragraph" w:customStyle="1" w:styleId="9E9C2B7BFAE24D1D85965D967B307C7B">
    <w:name w:val="9E9C2B7BFAE24D1D85965D967B307C7B"/>
  </w:style>
  <w:style w:type="paragraph" w:customStyle="1" w:styleId="D963DFC74541474097C31AFBAFEFBBD8">
    <w:name w:val="D963DFC74541474097C31AFBAFEFBBD8"/>
  </w:style>
  <w:style w:type="paragraph" w:customStyle="1" w:styleId="5283F964761E4FE986697C233FDDB113">
    <w:name w:val="5283F964761E4FE986697C233FDDB113"/>
  </w:style>
  <w:style w:type="paragraph" w:customStyle="1" w:styleId="37979676A8C343BC9DA15AF6B1A8CDBA">
    <w:name w:val="37979676A8C343BC9DA15AF6B1A8CDBA"/>
  </w:style>
  <w:style w:type="paragraph" w:customStyle="1" w:styleId="F9C14AF2A6AB484DB04BCF3322BF793E">
    <w:name w:val="F9C14AF2A6AB484DB04BCF3322BF793E"/>
  </w:style>
  <w:style w:type="paragraph" w:customStyle="1" w:styleId="BE832C32FBD74BE689476682D1B435DE">
    <w:name w:val="BE832C32FBD74BE689476682D1B435DE"/>
  </w:style>
  <w:style w:type="paragraph" w:customStyle="1" w:styleId="EDBE6AC1075F4109BBC851E615F71434">
    <w:name w:val="EDBE6AC1075F4109BBC851E615F71434"/>
  </w:style>
  <w:style w:type="paragraph" w:customStyle="1" w:styleId="557C366105EC4A938EF869E2FA1EEE89">
    <w:name w:val="557C366105EC4A938EF869E2FA1EEE89"/>
  </w:style>
  <w:style w:type="paragraph" w:customStyle="1" w:styleId="994810798C3A4455B4040459673A151F">
    <w:name w:val="994810798C3A4455B4040459673A151F"/>
  </w:style>
  <w:style w:type="paragraph" w:customStyle="1" w:styleId="67B099EC587849F6AD908BBAB0F2608F">
    <w:name w:val="67B099EC587849F6AD908BBAB0F2608F"/>
  </w:style>
  <w:style w:type="paragraph" w:customStyle="1" w:styleId="75ED9282756D4E129FB9D5BD9CE821DC">
    <w:name w:val="75ED9282756D4E129FB9D5BD9CE821DC"/>
  </w:style>
  <w:style w:type="paragraph" w:customStyle="1" w:styleId="73FF048539E44E6BAC74BEEC27C968D3">
    <w:name w:val="73FF048539E44E6BAC74BEEC27C968D3"/>
  </w:style>
  <w:style w:type="paragraph" w:customStyle="1" w:styleId="3DBDFE8D2A0447B4B2AC2AD9E229706F">
    <w:name w:val="3DBDFE8D2A0447B4B2AC2AD9E229706F"/>
  </w:style>
  <w:style w:type="paragraph" w:customStyle="1" w:styleId="6CA2AA80D35448B589A76EE3598E4509">
    <w:name w:val="6CA2AA80D35448B589A76EE3598E4509"/>
  </w:style>
  <w:style w:type="paragraph" w:customStyle="1" w:styleId="45B7701C5DDA46E599BAED8A88D8F1EE">
    <w:name w:val="45B7701C5DDA46E599BAED8A88D8F1EE"/>
  </w:style>
  <w:style w:type="paragraph" w:customStyle="1" w:styleId="7FCD50A3284E42B9B9EAE9A0C39ABACE">
    <w:name w:val="7FCD50A3284E42B9B9EAE9A0C39ABACE"/>
  </w:style>
  <w:style w:type="paragraph" w:customStyle="1" w:styleId="6A2D6B5581E443618B7CE48F9741BDEA">
    <w:name w:val="6A2D6B5581E443618B7CE48F9741BDEA"/>
  </w:style>
  <w:style w:type="paragraph" w:customStyle="1" w:styleId="576E514D9E0549E2AB83F5CBBAF6363E">
    <w:name w:val="576E514D9E0549E2AB83F5CBBAF6363E"/>
  </w:style>
  <w:style w:type="paragraph" w:customStyle="1" w:styleId="4529705458684F9F92700F153EEC397D">
    <w:name w:val="4529705458684F9F92700F153EEC39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40F5E8-4448-4982-82F4-146B74EB9EB7}">
  <ds:schemaRefs>
    <ds:schemaRef ds:uri="http://schemas.microsoft.com/sharepoint/v3/contenttype/forms"/>
  </ds:schemaRefs>
</ds:datastoreItem>
</file>

<file path=customXml/itemProps2.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Project based learning.dotx</Template>
  <TotalTime>2669</TotalTime>
  <Pages>2</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Blanca Villalvazo</dc:creator>
  <cp:keywords/>
  <dc:description/>
  <cp:lastModifiedBy>Blanca Villalvazo</cp:lastModifiedBy>
  <cp:revision>11</cp:revision>
  <dcterms:created xsi:type="dcterms:W3CDTF">2021-03-14T23:25:00Z</dcterms:created>
  <dcterms:modified xsi:type="dcterms:W3CDTF">2021-03-16T20:03:00Z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